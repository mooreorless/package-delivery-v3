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CC" w:rsidRPr="00A54D6B" w:rsidRDefault="00A15171" w:rsidP="00A809B1">
      <w:pPr>
        <w:pStyle w:val="Title"/>
        <w:tabs>
          <w:tab w:val="left" w:pos="8518"/>
        </w:tabs>
        <w:rPr>
          <w:sz w:val="40"/>
          <w:highlight w:val="yellow"/>
        </w:rPr>
      </w:pPr>
      <w:r w:rsidRPr="00A54D6B">
        <w:rPr>
          <w:rFonts w:cs="David"/>
          <w:noProof/>
          <w:highlight w:val="yellow"/>
          <w:lang w:val="en-AU" w:eastAsia="en-AU"/>
        </w:rPr>
        <mc:AlternateContent>
          <mc:Choice Requires="wps">
            <w:drawing>
              <wp:anchor distT="0" distB="0" distL="114300" distR="114300" simplePos="0" relativeHeight="251659264" behindDoc="0" locked="0" layoutInCell="1" allowOverlap="1" wp14:anchorId="183EEBA1" wp14:editId="40E23DD4">
                <wp:simplePos x="0" y="0"/>
                <wp:positionH relativeFrom="margin">
                  <wp:posOffset>-704850</wp:posOffset>
                </wp:positionH>
                <wp:positionV relativeFrom="paragraph">
                  <wp:posOffset>-536575</wp:posOffset>
                </wp:positionV>
                <wp:extent cx="8315325" cy="133350"/>
                <wp:effectExtent l="0" t="0" r="9525" b="0"/>
                <wp:wrapNone/>
                <wp:docPr id="3" name="Rectangle 3"/>
                <wp:cNvGraphicFramePr/>
                <a:graphic xmlns:a="http://schemas.openxmlformats.org/drawingml/2006/main">
                  <a:graphicData uri="http://schemas.microsoft.com/office/word/2010/wordprocessingShape">
                    <wps:wsp>
                      <wps:cNvSpPr/>
                      <wps:spPr>
                        <a:xfrm>
                          <a:off x="0" y="0"/>
                          <a:ext cx="8315325" cy="133350"/>
                        </a:xfrm>
                        <a:prstGeom prst="rect">
                          <a:avLst/>
                        </a:prstGeom>
                        <a:solidFill>
                          <a:srgbClr val="10C3A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58316" id="Rectangle 3" o:spid="_x0000_s1026" style="position:absolute;margin-left:-55.5pt;margin-top:-42.25pt;width:654.75pt;height: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" fillcolor="#10c3a2" stroked="f" strokeweight="1pt">
                <w10:wrap anchorx="margin"/>
              </v:rect>
            </w:pict>
          </mc:Fallback>
        </mc:AlternateContent>
      </w:r>
      <w:r w:rsidR="007F772B" w:rsidRPr="00A54D6B">
        <w:rPr>
          <w:sz w:val="40"/>
          <w:highlight w:val="yellow"/>
        </w:rPr>
        <w:t>On the Spot</w:t>
      </w:r>
    </w:p>
    <w:tbl>
      <w:tblPr>
        <w:tblW w:w="4991" w:type="pct"/>
        <w:tblCellMar>
          <w:top w:w="144" w:type="dxa"/>
          <w:left w:w="0" w:type="dxa"/>
          <w:right w:w="0" w:type="dxa"/>
        </w:tblCellMar>
        <w:tblLook w:val="04A0" w:firstRow="1" w:lastRow="0" w:firstColumn="1" w:lastColumn="0" w:noHBand="0" w:noVBand="1"/>
        <w:tblDescription w:val="Layout table"/>
      </w:tblPr>
      <w:tblGrid>
        <w:gridCol w:w="3737"/>
        <w:gridCol w:w="7044"/>
      </w:tblGrid>
      <w:tr w:rsidR="00D863C7" w:rsidRPr="00A54D6B" w:rsidTr="00A809B1">
        <w:trPr>
          <w:trHeight w:val="854"/>
        </w:trPr>
        <w:tc>
          <w:tcPr>
            <w:tcW w:w="1733" w:type="pct"/>
            <w:tcBorders>
              <w:top w:val="single" w:sz="4" w:space="0" w:color="BCB8AC" w:themeColor="text2" w:themeTint="66"/>
            </w:tcBorders>
          </w:tcPr>
          <w:p w:rsidR="00222C05" w:rsidRPr="00A54D6B" w:rsidRDefault="00222C05" w:rsidP="005E7C3B">
            <w:pPr>
              <w:pStyle w:val="Name"/>
              <w:spacing w:line="240" w:lineRule="auto"/>
              <w:rPr>
                <w:color w:val="06B6A1"/>
                <w:highlight w:val="yellow"/>
                <w:lang w:val="en-AU"/>
              </w:rPr>
            </w:pPr>
            <w:r w:rsidRPr="00A54D6B">
              <w:rPr>
                <w:color w:val="06B6A1"/>
                <w:highlight w:val="yellow"/>
                <w:lang w:val="en-AU"/>
              </w:rPr>
              <w:t>Laura Buckley</w:t>
            </w:r>
          </w:p>
          <w:p w:rsidR="00222C05" w:rsidRPr="00A54D6B" w:rsidRDefault="00222C05" w:rsidP="005E7C3B">
            <w:pPr>
              <w:pStyle w:val="Name"/>
              <w:spacing w:line="240" w:lineRule="auto"/>
              <w:rPr>
                <w:b w:val="0"/>
                <w:color w:val="auto"/>
                <w:highlight w:val="yellow"/>
                <w:lang w:val="en-AU"/>
              </w:rPr>
            </w:pPr>
            <w:r w:rsidRPr="00A54D6B">
              <w:rPr>
                <w:b w:val="0"/>
                <w:color w:val="auto"/>
                <w:highlight w:val="yellow"/>
                <w:lang w:val="en-AU"/>
              </w:rPr>
              <w:t xml:space="preserve">Project Manager Liaison </w:t>
            </w:r>
          </w:p>
          <w:p w:rsidR="00222C05" w:rsidRPr="00A54D6B" w:rsidRDefault="00222C05" w:rsidP="005E7C3B">
            <w:pPr>
              <w:pStyle w:val="Name"/>
              <w:spacing w:line="240" w:lineRule="auto"/>
              <w:rPr>
                <w:color w:val="auto"/>
                <w:highlight w:val="yellow"/>
                <w:lang w:val="en-AU"/>
              </w:rPr>
            </w:pPr>
          </w:p>
          <w:p w:rsidR="005E7C3B" w:rsidRPr="00A54D6B" w:rsidRDefault="005E7C3B" w:rsidP="005E7C3B">
            <w:pPr>
              <w:pStyle w:val="Name"/>
              <w:spacing w:line="240" w:lineRule="auto"/>
              <w:rPr>
                <w:color w:val="06B6A1"/>
                <w:highlight w:val="yellow"/>
              </w:rPr>
            </w:pPr>
            <w:r w:rsidRPr="00A54D6B">
              <w:rPr>
                <w:color w:val="06B6A1"/>
                <w:highlight w:val="yellow"/>
                <w:lang w:val="en-AU"/>
              </w:rPr>
              <w:t>On the Spot</w:t>
            </w:r>
          </w:p>
          <w:p w:rsidR="005E7C3B" w:rsidRPr="00A54D6B" w:rsidRDefault="005E7C3B" w:rsidP="005E7C3B">
            <w:pPr>
              <w:pStyle w:val="ContactInfo"/>
              <w:spacing w:line="240" w:lineRule="auto"/>
              <w:rPr>
                <w:highlight w:val="yellow"/>
              </w:rPr>
            </w:pPr>
            <w:r w:rsidRPr="00A54D6B">
              <w:rPr>
                <w:highlight w:val="yellow"/>
              </w:rPr>
              <w:t>2 George Street,</w:t>
            </w:r>
            <w:r w:rsidRPr="00A54D6B">
              <w:rPr>
                <w:highlight w:val="yellow"/>
              </w:rPr>
              <w:br/>
              <w:t>Brisbane, QLD 4000</w:t>
            </w:r>
          </w:p>
          <w:p w:rsidR="00D863C7" w:rsidRPr="00A54D6B" w:rsidRDefault="005E7C3B" w:rsidP="005E7C3B">
            <w:pPr>
              <w:pStyle w:val="ContactInfo"/>
              <w:spacing w:line="240" w:lineRule="auto"/>
              <w:rPr>
                <w:highlight w:val="yellow"/>
              </w:rPr>
            </w:pPr>
            <w:r w:rsidRPr="00A54D6B">
              <w:rPr>
                <w:highlight w:val="yellow"/>
              </w:rPr>
              <w:t xml:space="preserve">admin@onthspot-deliveries.com.au </w:t>
            </w:r>
          </w:p>
        </w:tc>
        <w:tc>
          <w:tcPr>
            <w:tcW w:w="3267" w:type="pct"/>
            <w:tcBorders>
              <w:top w:val="single" w:sz="4" w:space="0" w:color="BCB8AC" w:themeColor="text2" w:themeTint="66"/>
            </w:tcBorders>
          </w:tcPr>
          <w:p w:rsidR="00D863C7" w:rsidRPr="00A54D6B" w:rsidRDefault="005E7C3B" w:rsidP="003D39B8">
            <w:pPr>
              <w:pStyle w:val="ContactInfo"/>
              <w:spacing w:line="240" w:lineRule="auto"/>
              <w:rPr>
                <w:b/>
                <w:color w:val="06B6A1"/>
                <w:highlight w:val="yellow"/>
              </w:rPr>
            </w:pPr>
            <w:r w:rsidRPr="00A54D6B">
              <w:rPr>
                <w:b/>
                <w:color w:val="06B6A1"/>
                <w:highlight w:val="yellow"/>
              </w:rPr>
              <w:t>Development Team 44</w:t>
            </w:r>
          </w:p>
          <w:p w:rsidR="005E7C3B" w:rsidRPr="00A54D6B" w:rsidRDefault="005E7C3B" w:rsidP="003D39B8">
            <w:pPr>
              <w:pStyle w:val="ContactInfo"/>
              <w:spacing w:line="240" w:lineRule="auto"/>
              <w:rPr>
                <w:highlight w:val="yellow"/>
              </w:rPr>
            </w:pPr>
            <w:r w:rsidRPr="00A54D6B">
              <w:rPr>
                <w:highlight w:val="yellow"/>
              </w:rPr>
              <w:t>3 George Street,</w:t>
            </w:r>
            <w:r w:rsidRPr="00A54D6B">
              <w:rPr>
                <w:highlight w:val="yellow"/>
              </w:rPr>
              <w:br/>
              <w:t>Brisbane, QLD 4000</w:t>
            </w:r>
            <w:r w:rsidRPr="00A54D6B">
              <w:rPr>
                <w:highlight w:val="yellow"/>
              </w:rPr>
              <w:br/>
            </w:r>
            <w:r w:rsidR="00222C05" w:rsidRPr="00A54D6B">
              <w:rPr>
                <w:highlight w:val="yellow"/>
              </w:rPr>
              <w:t>s</w:t>
            </w:r>
            <w:r w:rsidR="00EF4507" w:rsidRPr="00A54D6B">
              <w:rPr>
                <w:highlight w:val="yellow"/>
              </w:rPr>
              <w:t>hannon.rodgers@connect.qut.edu.au</w:t>
            </w:r>
          </w:p>
        </w:tc>
      </w:tr>
    </w:tbl>
    <w:p w:rsidR="006936CC" w:rsidRPr="00A54D6B" w:rsidRDefault="007F772B" w:rsidP="00A809B1">
      <w:pPr>
        <w:pStyle w:val="Date"/>
        <w:spacing w:before="0" w:line="240" w:lineRule="auto"/>
        <w:rPr>
          <w:highlight w:val="yellow"/>
        </w:rPr>
      </w:pPr>
      <w:r w:rsidRPr="00A54D6B">
        <w:rPr>
          <w:highlight w:val="yellow"/>
        </w:rPr>
        <w:br/>
      </w:r>
      <w:r w:rsidR="00C23333" w:rsidRPr="00A54D6B">
        <w:rPr>
          <w:highlight w:val="yellow"/>
        </w:rPr>
        <w:t>12/10/2016</w:t>
      </w:r>
      <w:r w:rsidR="005928B2" w:rsidRPr="00A54D6B">
        <w:rPr>
          <w:highlight w:val="yellow"/>
        </w:rPr>
        <w:br/>
      </w:r>
      <w:r w:rsidR="00C93E73" w:rsidRPr="00A54D6B">
        <w:rPr>
          <w:b/>
          <w:highlight w:val="yellow"/>
        </w:rPr>
        <w:t>Dear</w:t>
      </w:r>
      <w:r w:rsidR="006B144F" w:rsidRPr="00A54D6B">
        <w:rPr>
          <w:b/>
          <w:highlight w:val="yellow"/>
        </w:rPr>
        <w:t xml:space="preserve"> </w:t>
      </w:r>
      <w:sdt>
        <w:sdtPr>
          <w:rPr>
            <w:b/>
            <w:highlight w:val="yellow"/>
          </w:rPr>
          <w:alias w:val="Recipient Name"/>
          <w:tag w:val="Recipient Name"/>
          <w:id w:val="741295397"/>
          <w:placeholder>
            <w:docPart w:val="0505AA316CF84844A7216D687569B720"/>
          </w:placeholder>
          <w:dataBinding w:prefixMappings="xmlns:ns0='http://schemas.microsoft.com/office/2006/coverPageProps' " w:xpath="/ns0:CoverPageProperties[1]/ns0:CompanyFax[1]" w:storeItemID="{55AF091B-3C7A-41E3-B477-F2FDAA23CFDA}"/>
          <w15:appearance w15:val="hidden"/>
          <w:text/>
        </w:sdtPr>
        <w:sdtEndPr/>
        <w:sdtContent>
          <w:r w:rsidR="00724307" w:rsidRPr="00A54D6B">
            <w:rPr>
              <w:b/>
              <w:highlight w:val="yellow"/>
              <w:lang w:val="en-AU"/>
            </w:rPr>
            <w:t>Development Team</w:t>
          </w:r>
        </w:sdtContent>
      </w:sdt>
      <w:r w:rsidR="00C93E73" w:rsidRPr="00A54D6B">
        <w:rPr>
          <w:b/>
          <w:highlight w:val="yellow"/>
        </w:rPr>
        <w:t>,</w:t>
      </w:r>
    </w:p>
    <w:p w:rsidR="006936CC" w:rsidRDefault="009E6E4A" w:rsidP="00A809B1">
      <w:r w:rsidRPr="00A54D6B">
        <w:rPr>
          <w:highlight w:val="yellow"/>
        </w:rPr>
        <w:t>Thank you for your team’s</w:t>
      </w:r>
      <w:r w:rsidR="00A52C36" w:rsidRPr="00A54D6B">
        <w:rPr>
          <w:highlight w:val="yellow"/>
        </w:rPr>
        <w:t xml:space="preserve"> informative </w:t>
      </w:r>
      <w:r w:rsidRPr="00A54D6B">
        <w:rPr>
          <w:highlight w:val="yellow"/>
        </w:rPr>
        <w:t>demonstration</w:t>
      </w:r>
      <w:r w:rsidR="00A52C36" w:rsidRPr="00A54D6B">
        <w:rPr>
          <w:highlight w:val="yellow"/>
        </w:rPr>
        <w:t xml:space="preserve"> regarding the</w:t>
      </w:r>
      <w:r w:rsidRPr="00A54D6B">
        <w:rPr>
          <w:highlight w:val="yellow"/>
        </w:rPr>
        <w:t xml:space="preserve"> </w:t>
      </w:r>
      <w:r w:rsidR="00A52C36" w:rsidRPr="00A54D6B">
        <w:rPr>
          <w:highlight w:val="yellow"/>
        </w:rPr>
        <w:t>present state of your projects development. The presentation was not only well prepared but allowed us to fully understand the current scope and trajectory of the project and your progress.</w:t>
      </w:r>
    </w:p>
    <w:p w:rsidR="00FD1F41" w:rsidRDefault="00FD1F41" w:rsidP="00A809B1">
      <w:r>
        <w:t xml:space="preserve">Since our last meeting you have </w:t>
      </w:r>
      <w:r w:rsidR="003D104D">
        <w:t>finished</w:t>
      </w:r>
      <w:r>
        <w:t xml:space="preserve"> everything from </w:t>
      </w:r>
      <w:r w:rsidR="003D104D">
        <w:t>the previous sprint and are well underway to completing sprint 3.</w:t>
      </w:r>
      <w:r w:rsidR="00431031">
        <w:t xml:space="preserve"> Furthermore, your team has implemented a wide number of features that managed to pass the acceptance criteria such as; implementing the administrator’s functions, updating the login permissions, producing a working user dashboard, as well as many attendee and volunteer functions. </w:t>
      </w:r>
      <w:r w:rsidR="006D243F">
        <w:t>Unfortunately,</w:t>
      </w:r>
      <w:r w:rsidR="00431031">
        <w:t xml:space="preserve"> you didn’</w:t>
      </w:r>
      <w:r w:rsidR="006D243F">
        <w:t>t fully complete the user story regarding passwords but we are confident you will have this completed before the next time we meet. At this point in time it seems that you’re on track in terms of your sprint plan but there was no visual communication of this fact such as a burndown chart.</w:t>
      </w:r>
    </w:p>
    <w:p w:rsidR="00B375FF" w:rsidRPr="00A54D6B" w:rsidRDefault="0023459A" w:rsidP="00A809B1">
      <w:pPr>
        <w:rPr>
          <w:highlight w:val="yellow"/>
        </w:rPr>
      </w:pPr>
      <w:r w:rsidRPr="00A54D6B">
        <w:rPr>
          <w:highlight w:val="yellow"/>
        </w:rPr>
        <w:t xml:space="preserve">At this point in time we are very impressed by the communication and quality of work demonstrated throughout the development period. Your presentation was easy to understand and follow however we would have liked for further elaboration regarding the switch in your systems architecture from the Play framework over to Django. We understand that you encountered difficulties with the Play framework and as a result came to the decision to completely redo your application. Though this was disheartening to hear we congratulate you for being able keep to your project on schedule regardless of these </w:t>
      </w:r>
      <w:bookmarkStart w:id="0" w:name="_GoBack"/>
      <w:bookmarkEnd w:id="0"/>
      <w:r w:rsidRPr="00A54D6B">
        <w:rPr>
          <w:highlight w:val="yellow"/>
        </w:rPr>
        <w:t>setbacks.</w:t>
      </w:r>
      <w:r w:rsidR="004F636E" w:rsidRPr="00A54D6B">
        <w:rPr>
          <w:highlight w:val="yellow"/>
        </w:rPr>
        <w:t xml:space="preserve"> </w:t>
      </w:r>
    </w:p>
    <w:p w:rsidR="00B375FF" w:rsidRPr="00A54D6B" w:rsidRDefault="001263FD" w:rsidP="00A809B1">
      <w:pPr>
        <w:rPr>
          <w:highlight w:val="yellow"/>
        </w:rPr>
      </w:pPr>
      <w:r w:rsidRPr="00A54D6B">
        <w:rPr>
          <w:highlight w:val="yellow"/>
        </w:rPr>
        <w:t>From the demonstration of your product as well as your clear and coherent presentation we are very impressed with your team and their overall performance.</w:t>
      </w:r>
      <w:r w:rsidR="00A809B1" w:rsidRPr="00A54D6B">
        <w:rPr>
          <w:highlight w:val="yellow"/>
        </w:rPr>
        <w:t xml:space="preserve"> The communication among your team as well as us your clients has been very encouraging and we are excited to see the fully completed product as well as what you will produce in Sprint 4.</w:t>
      </w:r>
    </w:p>
    <w:p w:rsidR="00222C05" w:rsidRPr="00A54D6B" w:rsidRDefault="00C93E73" w:rsidP="00406B1B">
      <w:pPr>
        <w:pStyle w:val="Signature"/>
        <w:rPr>
          <w:noProof/>
          <w:color w:val="000000" w:themeColor="text1"/>
          <w:highlight w:val="yellow"/>
          <w:lang w:val="en-AU" w:eastAsia="en-AU"/>
        </w:rPr>
      </w:pPr>
      <w:r w:rsidRPr="00A54D6B">
        <w:rPr>
          <w:b w:val="0"/>
          <w:color w:val="000000" w:themeColor="text1"/>
          <w:highlight w:val="yellow"/>
        </w:rPr>
        <w:t>Sincerely,</w:t>
      </w:r>
      <w:r w:rsidR="00C23333" w:rsidRPr="00A54D6B">
        <w:rPr>
          <w:noProof/>
          <w:color w:val="000000" w:themeColor="text1"/>
          <w:highlight w:val="yellow"/>
          <w:lang w:val="en-AU" w:eastAsia="en-AU"/>
        </w:rPr>
        <w:t xml:space="preserve"> </w:t>
      </w:r>
    </w:p>
    <w:p w:rsidR="006936CC" w:rsidRPr="00222C05" w:rsidRDefault="00222C05" w:rsidP="00406B1B">
      <w:pPr>
        <w:pStyle w:val="Signature"/>
        <w:rPr>
          <w:b w:val="0"/>
          <w:noProof/>
          <w:color w:val="auto"/>
          <w:lang w:val="en-AU" w:eastAsia="en-AU"/>
        </w:rPr>
      </w:pPr>
      <w:r w:rsidRPr="00A54D6B">
        <w:rPr>
          <w:noProof/>
          <w:color w:val="auto"/>
          <w:highlight w:val="yellow"/>
          <w:lang w:val="en-AU" w:eastAsia="en-AU"/>
        </w:rPr>
        <w:t>Laura Buckley</w:t>
      </w:r>
      <w:r w:rsidR="00A809B1" w:rsidRPr="00A54D6B">
        <w:rPr>
          <w:noProof/>
          <w:color w:val="auto"/>
          <w:highlight w:val="yellow"/>
          <w:lang w:val="en-AU" w:eastAsia="en-AU"/>
        </w:rPr>
        <w:br/>
      </w:r>
      <w:r w:rsidRPr="00A54D6B">
        <w:rPr>
          <w:b w:val="0"/>
          <w:color w:val="auto"/>
          <w:highlight w:val="yellow"/>
          <w:lang w:val="en-AU"/>
        </w:rPr>
        <w:t>Project Manager Liaison</w:t>
      </w:r>
    </w:p>
    <w:sectPr w:rsidR="006936CC" w:rsidRPr="00222C05">
      <w:footerReference w:type="default" r:id="rId8"/>
      <w:footerReference w:type="first" r:id="rId9"/>
      <w:pgSz w:w="12240" w:h="15840" w:code="1"/>
      <w:pgMar w:top="1080" w:right="720" w:bottom="2160" w:left="72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277" w:rsidRDefault="007A7277">
      <w:pPr>
        <w:spacing w:after="0" w:line="240" w:lineRule="auto"/>
      </w:pPr>
      <w:r>
        <w:separator/>
      </w:r>
    </w:p>
    <w:p w:rsidR="007A7277" w:rsidRDefault="007A7277"/>
    <w:p w:rsidR="007A7277" w:rsidRDefault="007A7277"/>
  </w:endnote>
  <w:endnote w:type="continuationSeparator" w:id="0">
    <w:p w:rsidR="007A7277" w:rsidRDefault="007A7277">
      <w:pPr>
        <w:spacing w:after="0" w:line="240" w:lineRule="auto"/>
      </w:pPr>
      <w:r>
        <w:continuationSeparator/>
      </w:r>
    </w:p>
    <w:p w:rsidR="007A7277" w:rsidRDefault="007A7277"/>
    <w:p w:rsidR="007A7277" w:rsidRDefault="007A7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avid">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6CC" w:rsidRDefault="00C93E73">
    <w:pPr>
      <w:pStyle w:val="Footer"/>
    </w:pPr>
    <w:r>
      <w:fldChar w:fldCharType="begin"/>
    </w:r>
    <w:r>
      <w:instrText xml:space="preserve"> PAGE   \* MERGEFORMAT </w:instrText>
    </w:r>
    <w:r>
      <w:fldChar w:fldCharType="separate"/>
    </w:r>
    <w:r w:rsidR="007A16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6CC" w:rsidRDefault="005E7C3B">
    <w:pPr>
      <w:pStyle w:val="Logo"/>
    </w:pPr>
    <w:r>
      <w:rPr>
        <w:noProof/>
        <w:lang w:val="en-AU" w:eastAsia="en-AU"/>
      </w:rPr>
      <mc:AlternateContent>
        <mc:Choice Requires="wps">
          <w:drawing>
            <wp:anchor distT="45720" distB="45720" distL="114300" distR="114300" simplePos="0" relativeHeight="251659264" behindDoc="0" locked="0" layoutInCell="1" allowOverlap="1" wp14:anchorId="6FCD8C00" wp14:editId="3B80DAA1">
              <wp:simplePos x="0" y="0"/>
              <wp:positionH relativeFrom="margin">
                <wp:posOffset>-2513330</wp:posOffset>
              </wp:positionH>
              <wp:positionV relativeFrom="paragraph">
                <wp:posOffset>-605790</wp:posOffset>
              </wp:positionV>
              <wp:extent cx="52006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chemeClr val="bg1"/>
                        </a:solidFill>
                        <a:miter lim="800000"/>
                        <a:headEnd/>
                        <a:tailEnd/>
                      </a:ln>
                    </wps:spPr>
                    <wps:txbx>
                      <w:txbxContent>
                        <w:p w:rsidR="00271669" w:rsidRDefault="00271669" w:rsidP="00271669">
                          <w:r>
                            <w:t>Laura Buckley (n9179437)</w:t>
                          </w:r>
                          <w:r>
                            <w:br/>
                            <w:t>Mathew Lye (n9191453)</w:t>
                          </w:r>
                          <w:r>
                            <w:br/>
                            <w:t>Christopher Martin (n9434631)</w:t>
                          </w:r>
                          <w:r>
                            <w:br/>
                            <w:t>Joshua Miles (n7176244)</w:t>
                          </w:r>
                          <w:r>
                            <w:br/>
                            <w:t>Elliott Moore (n8598177)</w:t>
                          </w:r>
                          <w:r>
                            <w:br/>
                            <w:t>Andrew O’Rourke (n9433546)</w:t>
                          </w:r>
                        </w:p>
                        <w:p w:rsidR="00C23333" w:rsidRDefault="00C23333" w:rsidP="00C233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CD8C00" id="_x0000_t202" coordsize="21600,21600" o:spt="202" path="m,l,21600r21600,l21600,xe">
              <v:stroke joinstyle="miter"/>
              <v:path gradientshapeok="t" o:connecttype="rect"/>
            </v:shapetype>
            <v:shape id="Text Box 2" o:spid="_x0000_s1026" type="#_x0000_t202" style="position:absolute;left:0;text-align:left;margin-left:-197.9pt;margin-top:-47.7pt;width:40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" strokecolor="white [3212]">
              <v:textbox style="mso-fit-shape-to-text:t">
                <w:txbxContent>
                  <w:p w:rsidR="00271669" w:rsidRDefault="00271669" w:rsidP="00271669">
                    <w:r>
                      <w:t>Laura Buckley (n9179437</w:t>
                    </w:r>
                    <w:proofErr w:type="gramStart"/>
                    <w:r>
                      <w:t>)</w:t>
                    </w:r>
                    <w:proofErr w:type="gramEnd"/>
                    <w:r>
                      <w:br/>
                      <w:t>Mathew Lye (n9191453)</w:t>
                    </w:r>
                    <w:r>
                      <w:br/>
                      <w:t>Christopher Martin (n9434631)</w:t>
                    </w:r>
                    <w:r>
                      <w:br/>
                      <w:t>Joshua Miles (n7176244)</w:t>
                    </w:r>
                    <w:r>
                      <w:br/>
                      <w:t>Elliott Moore (n8598177)</w:t>
                    </w:r>
                    <w:r>
                      <w:br/>
                      <w:t>Andrew O’Rourke (n9433546)</w:t>
                    </w:r>
                  </w:p>
                  <w:p w:rsidR="00C23333" w:rsidRDefault="00C23333" w:rsidP="00C23333"/>
                </w:txbxContent>
              </v:textbox>
              <w10:wrap type="square" anchorx="margin"/>
            </v:shape>
          </w:pict>
        </mc:Fallback>
      </mc:AlternateContent>
    </w:r>
    <w:r>
      <w:rPr>
        <w:noProof/>
        <w:lang w:val="en-AU" w:eastAsia="en-A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277" w:rsidRDefault="007A7277">
      <w:pPr>
        <w:spacing w:after="0" w:line="240" w:lineRule="auto"/>
      </w:pPr>
      <w:r>
        <w:separator/>
      </w:r>
    </w:p>
    <w:p w:rsidR="007A7277" w:rsidRDefault="007A7277"/>
    <w:p w:rsidR="007A7277" w:rsidRDefault="007A7277"/>
  </w:footnote>
  <w:footnote w:type="continuationSeparator" w:id="0">
    <w:p w:rsidR="007A7277" w:rsidRDefault="007A7277">
      <w:pPr>
        <w:spacing w:after="0" w:line="240" w:lineRule="auto"/>
      </w:pPr>
      <w:r>
        <w:continuationSeparator/>
      </w:r>
    </w:p>
    <w:p w:rsidR="007A7277" w:rsidRDefault="007A7277"/>
    <w:p w:rsidR="007A7277" w:rsidRDefault="007A72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0FD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69FE020A"/>
    <w:multiLevelType w:val="multilevel"/>
    <w:tmpl w:val="76BA62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33"/>
    <w:rsid w:val="00080B1A"/>
    <w:rsid w:val="000E6A28"/>
    <w:rsid w:val="001263FD"/>
    <w:rsid w:val="00167821"/>
    <w:rsid w:val="001D0346"/>
    <w:rsid w:val="001E7F8F"/>
    <w:rsid w:val="00222C05"/>
    <w:rsid w:val="0023459A"/>
    <w:rsid w:val="00237EF2"/>
    <w:rsid w:val="00263245"/>
    <w:rsid w:val="00271669"/>
    <w:rsid w:val="003030FE"/>
    <w:rsid w:val="00322CC9"/>
    <w:rsid w:val="00344C6F"/>
    <w:rsid w:val="00370D50"/>
    <w:rsid w:val="003D104D"/>
    <w:rsid w:val="003D39B8"/>
    <w:rsid w:val="003E10A5"/>
    <w:rsid w:val="003F3593"/>
    <w:rsid w:val="00406B1B"/>
    <w:rsid w:val="00431031"/>
    <w:rsid w:val="004A10E1"/>
    <w:rsid w:val="004F636E"/>
    <w:rsid w:val="00565C2E"/>
    <w:rsid w:val="005928B2"/>
    <w:rsid w:val="005E0AB1"/>
    <w:rsid w:val="005E7C3B"/>
    <w:rsid w:val="00624007"/>
    <w:rsid w:val="00625226"/>
    <w:rsid w:val="00637848"/>
    <w:rsid w:val="006936CC"/>
    <w:rsid w:val="006B144F"/>
    <w:rsid w:val="006D243F"/>
    <w:rsid w:val="00707BFF"/>
    <w:rsid w:val="00724307"/>
    <w:rsid w:val="0077704C"/>
    <w:rsid w:val="0078518D"/>
    <w:rsid w:val="007A1654"/>
    <w:rsid w:val="007A7277"/>
    <w:rsid w:val="007C1965"/>
    <w:rsid w:val="007F772B"/>
    <w:rsid w:val="00827617"/>
    <w:rsid w:val="008B7237"/>
    <w:rsid w:val="008F2545"/>
    <w:rsid w:val="009157D7"/>
    <w:rsid w:val="00923239"/>
    <w:rsid w:val="009C2AA2"/>
    <w:rsid w:val="009D4A28"/>
    <w:rsid w:val="009E6E4A"/>
    <w:rsid w:val="009F109E"/>
    <w:rsid w:val="00A15171"/>
    <w:rsid w:val="00A52C36"/>
    <w:rsid w:val="00A53D21"/>
    <w:rsid w:val="00A54D6B"/>
    <w:rsid w:val="00A662FC"/>
    <w:rsid w:val="00A809B1"/>
    <w:rsid w:val="00B375FF"/>
    <w:rsid w:val="00B430AA"/>
    <w:rsid w:val="00B759A4"/>
    <w:rsid w:val="00BC0F7D"/>
    <w:rsid w:val="00C23333"/>
    <w:rsid w:val="00C74283"/>
    <w:rsid w:val="00C93E73"/>
    <w:rsid w:val="00CC2354"/>
    <w:rsid w:val="00CC6B03"/>
    <w:rsid w:val="00D20CAD"/>
    <w:rsid w:val="00D2134D"/>
    <w:rsid w:val="00D45953"/>
    <w:rsid w:val="00D52EAD"/>
    <w:rsid w:val="00D55A33"/>
    <w:rsid w:val="00D62551"/>
    <w:rsid w:val="00D81C9A"/>
    <w:rsid w:val="00D863C7"/>
    <w:rsid w:val="00D86607"/>
    <w:rsid w:val="00DA1456"/>
    <w:rsid w:val="00E12CA9"/>
    <w:rsid w:val="00E26BA7"/>
    <w:rsid w:val="00E433BE"/>
    <w:rsid w:val="00E83C53"/>
    <w:rsid w:val="00EF4507"/>
    <w:rsid w:val="00F21ECC"/>
    <w:rsid w:val="00F228CB"/>
    <w:rsid w:val="00F236A2"/>
    <w:rsid w:val="00F41AEE"/>
    <w:rsid w:val="00F4314B"/>
    <w:rsid w:val="00F8023A"/>
    <w:rsid w:val="00F8385A"/>
    <w:rsid w:val="00FD1F41"/>
    <w:rsid w:val="00FE0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D345686-DBC1-4640-9F41-064336E5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240" w:line="300" w:lineRule="auto"/>
        <w:ind w:left="3744"/>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uiPriority="6"/>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2EAD"/>
  </w:style>
  <w:style w:type="paragraph" w:styleId="Heading1">
    <w:name w:val="heading 1"/>
    <w:basedOn w:val="Normal"/>
    <w:link w:val="Heading1Char"/>
    <w:uiPriority w:val="9"/>
    <w:qFormat/>
    <w:rsid w:val="00344C6F"/>
    <w:pPr>
      <w:keepNext/>
      <w:keepLines/>
      <w:spacing w:before="240" w:after="0"/>
      <w:outlineLvl w:val="0"/>
    </w:pPr>
    <w:rPr>
      <w:rFonts w:asciiTheme="majorHAnsi" w:eastAsiaTheme="majorEastAsia" w:hAnsiTheme="majorHAnsi" w:cstheme="majorBidi"/>
      <w:color w:val="F24F4F" w:themeColor="accent1"/>
      <w:sz w:val="32"/>
      <w:szCs w:val="32"/>
    </w:rPr>
  </w:style>
  <w:style w:type="paragraph" w:styleId="Heading2">
    <w:name w:val="heading 2"/>
    <w:basedOn w:val="Normal"/>
    <w:next w:val="Normal"/>
    <w:link w:val="Heading2Char"/>
    <w:uiPriority w:val="9"/>
    <w:semiHidden/>
    <w:unhideWhenUsed/>
    <w:qFormat/>
    <w:rsid w:val="00344C6F"/>
    <w:pPr>
      <w:keepNext/>
      <w:keepLines/>
      <w:spacing w:before="40" w:after="0"/>
      <w:outlineLvl w:val="1"/>
    </w:pPr>
    <w:rPr>
      <w:rFonts w:asciiTheme="majorHAnsi" w:eastAsiaTheme="majorEastAsia" w:hAnsiTheme="majorHAnsi" w:cstheme="majorBidi"/>
      <w:color w:val="F24F4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300" w:line="240" w:lineRule="auto"/>
      <w:ind w:left="0"/>
      <w:contextualSpacing/>
    </w:pPr>
    <w:rPr>
      <w:rFonts w:asciiTheme="majorHAnsi" w:eastAsiaTheme="majorEastAsia" w:hAnsiTheme="majorHAnsi" w:cstheme="majorBidi"/>
      <w:kern w:val="28"/>
      <w:sz w:val="60"/>
      <w:szCs w:val="60"/>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60"/>
      <w:szCs w:val="6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Title">
    <w:name w:val="Job Title"/>
    <w:basedOn w:val="Normal"/>
    <w:uiPriority w:val="3"/>
    <w:qFormat/>
    <w:pPr>
      <w:spacing w:line="276" w:lineRule="auto"/>
      <w:ind w:left="0"/>
    </w:pPr>
  </w:style>
  <w:style w:type="paragraph" w:styleId="Date">
    <w:name w:val="Date"/>
    <w:basedOn w:val="Normal"/>
    <w:next w:val="Salutation"/>
    <w:link w:val="DateChar"/>
    <w:uiPriority w:val="4"/>
    <w:unhideWhenUsed/>
    <w:qFormat/>
    <w:pPr>
      <w:spacing w:before="600" w:after="360"/>
    </w:pPr>
  </w:style>
  <w:style w:type="character" w:customStyle="1" w:styleId="DateChar">
    <w:name w:val="Date Char"/>
    <w:basedOn w:val="DefaultParagraphFont"/>
    <w:link w:val="Date"/>
    <w:uiPriority w:val="4"/>
  </w:style>
  <w:style w:type="paragraph" w:styleId="Salutation">
    <w:name w:val="Salutation"/>
    <w:basedOn w:val="Normal"/>
    <w:next w:val="Normal"/>
    <w:link w:val="SalutationChar"/>
    <w:uiPriority w:val="4"/>
    <w:unhideWhenUsed/>
    <w:qFormat/>
    <w:rPr>
      <w:b/>
      <w:bCs/>
    </w:rPr>
  </w:style>
  <w:style w:type="character" w:customStyle="1" w:styleId="SalutationChar">
    <w:name w:val="Salutation Char"/>
    <w:basedOn w:val="DefaultParagraphFont"/>
    <w:link w:val="Salutation"/>
    <w:uiPriority w:val="4"/>
    <w:rPr>
      <w:b/>
      <w:bCs/>
    </w:rPr>
  </w:style>
  <w:style w:type="paragraph" w:styleId="Closing">
    <w:name w:val="Closing"/>
    <w:basedOn w:val="Normal"/>
    <w:next w:val="Normal"/>
    <w:link w:val="ClosingChar"/>
    <w:uiPriority w:val="5"/>
    <w:unhideWhenUsed/>
    <w:qFormat/>
    <w:pPr>
      <w:spacing w:after="960" w:line="240" w:lineRule="auto"/>
      <w:contextualSpacing/>
    </w:pPr>
  </w:style>
  <w:style w:type="character" w:customStyle="1" w:styleId="ClosingChar">
    <w:name w:val="Closing Char"/>
    <w:basedOn w:val="DefaultParagraphFont"/>
    <w:link w:val="Closing"/>
    <w:uiPriority w:val="5"/>
  </w:style>
  <w:style w:type="paragraph" w:styleId="Header">
    <w:name w:val="header"/>
    <w:basedOn w:val="Normal"/>
    <w:link w:val="HeaderChar"/>
    <w:uiPriority w:val="94"/>
    <w:unhideWhenUsed/>
    <w:rsid w:val="009157D7"/>
    <w:pPr>
      <w:spacing w:after="0" w:line="240" w:lineRule="auto"/>
    </w:pPr>
  </w:style>
  <w:style w:type="character" w:customStyle="1" w:styleId="HeaderChar">
    <w:name w:val="Header Char"/>
    <w:basedOn w:val="DefaultParagraphFont"/>
    <w:link w:val="Header"/>
    <w:uiPriority w:val="94"/>
    <w:rsid w:val="009157D7"/>
  </w:style>
  <w:style w:type="paragraph" w:styleId="Footer">
    <w:name w:val="footer"/>
    <w:basedOn w:val="Normal"/>
    <w:link w:val="FooterChar"/>
    <w:uiPriority w:val="99"/>
    <w:unhideWhenUsed/>
    <w:pPr>
      <w:pBdr>
        <w:top w:val="single" w:sz="4" w:space="4" w:color="BCB8AC" w:themeColor="text2" w:themeTint="66"/>
      </w:pBdr>
      <w:spacing w:after="0" w:line="240" w:lineRule="auto"/>
      <w:ind w:left="0"/>
      <w:jc w:val="right"/>
    </w:pPr>
    <w:rPr>
      <w:i/>
      <w:iCs/>
      <w:color w:val="F24F4F" w:themeColor="accent1"/>
    </w:rPr>
  </w:style>
  <w:style w:type="character" w:customStyle="1" w:styleId="FooterChar">
    <w:name w:val="Footer Char"/>
    <w:basedOn w:val="DefaultParagraphFont"/>
    <w:link w:val="Footer"/>
    <w:uiPriority w:val="99"/>
    <w:rPr>
      <w:i/>
      <w:iCs/>
      <w:color w:val="F24F4F" w:themeColor="accent1"/>
    </w:rPr>
  </w:style>
  <w:style w:type="paragraph" w:customStyle="1" w:styleId="Logo">
    <w:name w:val="Logo"/>
    <w:basedOn w:val="Normal"/>
    <w:uiPriority w:val="10"/>
    <w:qFormat/>
    <w:pPr>
      <w:spacing w:after="0" w:line="240" w:lineRule="auto"/>
      <w:jc w:val="right"/>
    </w:pPr>
  </w:style>
  <w:style w:type="character" w:customStyle="1" w:styleId="Heading1Char">
    <w:name w:val="Heading 1 Char"/>
    <w:basedOn w:val="DefaultParagraphFont"/>
    <w:link w:val="Heading1"/>
    <w:uiPriority w:val="9"/>
    <w:rsid w:val="00344C6F"/>
    <w:rPr>
      <w:rFonts w:asciiTheme="majorHAnsi" w:eastAsiaTheme="majorEastAsia" w:hAnsiTheme="majorHAnsi" w:cstheme="majorBidi"/>
      <w:color w:val="F24F4F" w:themeColor="accent1"/>
      <w:sz w:val="32"/>
      <w:szCs w:val="32"/>
    </w:rPr>
  </w:style>
  <w:style w:type="character" w:customStyle="1" w:styleId="Heading2Char">
    <w:name w:val="Heading 2 Char"/>
    <w:basedOn w:val="DefaultParagraphFont"/>
    <w:link w:val="Heading2"/>
    <w:uiPriority w:val="9"/>
    <w:semiHidden/>
    <w:rsid w:val="00344C6F"/>
    <w:rPr>
      <w:rFonts w:asciiTheme="majorHAnsi" w:eastAsiaTheme="majorEastAsia" w:hAnsiTheme="majorHAnsi" w:cstheme="majorBidi"/>
      <w:color w:val="F24F4F" w:themeColor="accent1"/>
      <w:sz w:val="26"/>
      <w:szCs w:val="26"/>
    </w:rPr>
  </w:style>
  <w:style w:type="paragraph" w:customStyle="1" w:styleId="ContactInfo">
    <w:name w:val="Contact Info"/>
    <w:basedOn w:val="Normal"/>
    <w:uiPriority w:val="4"/>
    <w:qFormat/>
    <w:rsid w:val="003F3593"/>
    <w:pPr>
      <w:spacing w:after="0" w:line="276" w:lineRule="auto"/>
      <w:ind w:left="0"/>
    </w:pPr>
  </w:style>
  <w:style w:type="paragraph" w:styleId="NoSpacing">
    <w:name w:val="No Spacing"/>
    <w:uiPriority w:val="1"/>
    <w:semiHidden/>
    <w:unhideWhenUsed/>
    <w:qFormat/>
    <w:rsid w:val="009C2AA2"/>
    <w:pPr>
      <w:spacing w:after="0" w:line="240" w:lineRule="auto"/>
      <w:ind w:left="0"/>
    </w:pPr>
    <w:rPr>
      <w:color w:val="auto"/>
    </w:rPr>
  </w:style>
  <w:style w:type="paragraph" w:styleId="Signature">
    <w:name w:val="Signature"/>
    <w:basedOn w:val="Normal"/>
    <w:next w:val="Normal"/>
    <w:link w:val="SignatureChar"/>
    <w:uiPriority w:val="6"/>
    <w:rsid w:val="008B7237"/>
    <w:rPr>
      <w:b/>
      <w:color w:val="F24F4F" w:themeColor="accent1"/>
    </w:rPr>
  </w:style>
  <w:style w:type="character" w:customStyle="1" w:styleId="SignatureChar">
    <w:name w:val="Signature Char"/>
    <w:basedOn w:val="DefaultParagraphFont"/>
    <w:link w:val="Signature"/>
    <w:uiPriority w:val="6"/>
    <w:rsid w:val="008B7237"/>
    <w:rPr>
      <w:b/>
      <w:color w:val="F24F4F" w:themeColor="accent1"/>
    </w:rPr>
  </w:style>
  <w:style w:type="paragraph" w:customStyle="1" w:styleId="Name">
    <w:name w:val="Name"/>
    <w:basedOn w:val="Normal"/>
    <w:uiPriority w:val="2"/>
    <w:qFormat/>
    <w:rsid w:val="008B7237"/>
    <w:pPr>
      <w:spacing w:after="0"/>
      <w:ind w:left="0"/>
    </w:pPr>
    <w:rPr>
      <w:b/>
      <w:color w:val="F24F4F" w:themeColor="accent1"/>
    </w:rPr>
  </w:style>
  <w:style w:type="character" w:styleId="Hyperlink">
    <w:name w:val="Hyperlink"/>
    <w:basedOn w:val="DefaultParagraphFont"/>
    <w:uiPriority w:val="99"/>
    <w:unhideWhenUsed/>
    <w:rsid w:val="00C23333"/>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uck\AppData\Roaming\Microsoft\Templates\Letterhead%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05AA316CF84844A7216D687569B720"/>
        <w:category>
          <w:name w:val="General"/>
          <w:gallery w:val="placeholder"/>
        </w:category>
        <w:types>
          <w:type w:val="bbPlcHdr"/>
        </w:types>
        <w:behaviors>
          <w:behavior w:val="content"/>
        </w:behaviors>
        <w:guid w:val="{74E8B4F3-1F34-49A6-AB8F-ACB6DAE5D771}"/>
      </w:docPartPr>
      <w:docPartBody>
        <w:p w:rsidR="008F35E9" w:rsidRDefault="001855B2">
          <w:pPr>
            <w:pStyle w:val="0505AA316CF84844A7216D687569B720"/>
          </w:pPr>
          <w:r w:rsidRPr="008B7237">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avid">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6A"/>
    <w:rsid w:val="000E17E7"/>
    <w:rsid w:val="000F516A"/>
    <w:rsid w:val="001855B2"/>
    <w:rsid w:val="00274B4B"/>
    <w:rsid w:val="003E0480"/>
    <w:rsid w:val="00857EA6"/>
    <w:rsid w:val="008F35E9"/>
    <w:rsid w:val="00A04C41"/>
    <w:rsid w:val="00C95A3C"/>
    <w:rsid w:val="00DA5A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F369CF33646BD8227B3E5693E5E64">
    <w:name w:val="082F369CF33646BD8227B3E5693E5E64"/>
  </w:style>
  <w:style w:type="paragraph" w:customStyle="1" w:styleId="D2C9A3B954EC45FEA10FCEDC0A8A2637">
    <w:name w:val="D2C9A3B954EC45FEA10FCEDC0A8A2637"/>
  </w:style>
  <w:style w:type="paragraph" w:customStyle="1" w:styleId="DB96C6E2B2FC493AA11012E607D8A08C">
    <w:name w:val="DB96C6E2B2FC493AA11012E607D8A08C"/>
  </w:style>
  <w:style w:type="paragraph" w:customStyle="1" w:styleId="989BCA62CCC54260ACFAC445CE34409F">
    <w:name w:val="989BCA62CCC54260ACFAC445CE34409F"/>
  </w:style>
  <w:style w:type="paragraph" w:customStyle="1" w:styleId="A66018E7CC7143DDB563CECE6906475A">
    <w:name w:val="A66018E7CC7143DDB563CECE6906475A"/>
  </w:style>
  <w:style w:type="paragraph" w:customStyle="1" w:styleId="A8FE082CF466458E823BF326B15A403D">
    <w:name w:val="A8FE082CF466458E823BF326B15A403D"/>
  </w:style>
  <w:style w:type="paragraph" w:customStyle="1" w:styleId="5290D458A02E494A98810E40DFE4AACB">
    <w:name w:val="5290D458A02E494A98810E40DFE4AACB"/>
  </w:style>
  <w:style w:type="paragraph" w:customStyle="1" w:styleId="6765DA125CCD4B8EA8192E9E616FCCA8">
    <w:name w:val="6765DA125CCD4B8EA8192E9E616FCCA8"/>
  </w:style>
  <w:style w:type="paragraph" w:customStyle="1" w:styleId="E25FF2BCD27C4061AD64833695E53798">
    <w:name w:val="E25FF2BCD27C4061AD64833695E53798"/>
  </w:style>
  <w:style w:type="paragraph" w:customStyle="1" w:styleId="0505AA316CF84844A7216D687569B720">
    <w:name w:val="0505AA316CF84844A7216D687569B720"/>
  </w:style>
  <w:style w:type="paragraph" w:customStyle="1" w:styleId="BDD12D78878747D291F10AC2C08FC4F7">
    <w:name w:val="BDD12D78878747D291F10AC2C08FC4F7"/>
  </w:style>
  <w:style w:type="paragraph" w:customStyle="1" w:styleId="826C632BD6574CF0B936D697EDD4C196">
    <w:name w:val="826C632BD6574CF0B936D697EDD4C196"/>
  </w:style>
  <w:style w:type="paragraph" w:customStyle="1" w:styleId="217B9D80D0C94AAEB0C9BB226929F5E1">
    <w:name w:val="217B9D80D0C94AAEB0C9BB226929F5E1"/>
    <w:rsid w:val="000F516A"/>
  </w:style>
  <w:style w:type="paragraph" w:customStyle="1" w:styleId="0F3661ED383B41DEA93D9A286FF51CB7">
    <w:name w:val="0F3661ED383B41DEA93D9A286FF51CB7"/>
    <w:rsid w:val="000F516A"/>
  </w:style>
  <w:style w:type="paragraph" w:customStyle="1" w:styleId="9C64AA2584A54BAF82DA2FD9479E68E0">
    <w:name w:val="9C64AA2584A54BAF82DA2FD9479E68E0"/>
    <w:rsid w:val="000F516A"/>
  </w:style>
  <w:style w:type="paragraph" w:customStyle="1" w:styleId="307A18D87A3F404C94DB881F370C9320">
    <w:name w:val="307A18D87A3F404C94DB881F370C9320"/>
    <w:rsid w:val="000F516A"/>
  </w:style>
  <w:style w:type="paragraph" w:customStyle="1" w:styleId="397FA772872A4B6F948FD1B949453406">
    <w:name w:val="397FA772872A4B6F948FD1B949453406"/>
    <w:rsid w:val="000F516A"/>
  </w:style>
  <w:style w:type="paragraph" w:customStyle="1" w:styleId="BB6522D4CE134BE3BCE0E9B4EDBDE0B3">
    <w:name w:val="BB6522D4CE134BE3BCE0E9B4EDBDE0B3"/>
    <w:rsid w:val="000F516A"/>
  </w:style>
  <w:style w:type="paragraph" w:customStyle="1" w:styleId="C9E109733A9E4AA1A938C6CCA23F8000">
    <w:name w:val="C9E109733A9E4AA1A938C6CCA23F8000"/>
    <w:rsid w:val="000E1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Development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Letterhead (Red design)</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43, Drop Tables</dc:creator>
  <cp:keywords/>
  <dc:description/>
  <cp:lastModifiedBy>Laura Buckley</cp:lastModifiedBy>
  <cp:revision>3</cp:revision>
  <dcterms:created xsi:type="dcterms:W3CDTF">2016-10-13T04:13:00Z</dcterms:created>
  <dcterms:modified xsi:type="dcterms:W3CDTF">2016-10-28T09:10:00Z</dcterms:modified>
  <cp:version/>
</cp:coreProperties>
</file>